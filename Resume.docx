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5" w:type="pct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238"/>
        <w:gridCol w:w="1693"/>
        <w:gridCol w:w="438"/>
        <w:gridCol w:w="3495"/>
        <w:gridCol w:w="2756"/>
      </w:tblGrid>
      <w:tr w:rsidR="004B4147" w:rsidRPr="004B4147" w14:paraId="343ABFF4" w14:textId="77777777" w:rsidTr="00B56C59">
        <w:tc>
          <w:tcPr>
            <w:tcW w:w="2688" w:type="dxa"/>
            <w:gridSpan w:val="2"/>
          </w:tcPr>
          <w:p w14:paraId="6E14CAC7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36F1EF5" wp14:editId="19038216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16F8E36" w14:textId="1DA868AC" w:rsidR="004B4147" w:rsidRDefault="00702E89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="00783F15"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8013250" w14:textId="37D4C624" w:rsidR="004B4147" w:rsidRDefault="00783F1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F1EF5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16F8E36" w14:textId="1DA868AC" w:rsidR="004B4147" w:rsidRDefault="00702E89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 w:rsidR="00783F15">
                                <w:t>B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08013250" w14:textId="37D4C624" w:rsidR="004B4147" w:rsidRDefault="00783F1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82" w:type="dxa"/>
            <w:gridSpan w:val="4"/>
            <w:tcBorders>
              <w:bottom w:val="single" w:sz="4" w:space="0" w:color="FFFFFF" w:themeColor="background1"/>
            </w:tcBorders>
          </w:tcPr>
          <w:p w14:paraId="2EB423B6" w14:textId="4862BF60" w:rsidR="004B4147" w:rsidRDefault="00783F15" w:rsidP="004B4147">
            <w:pPr>
              <w:pStyle w:val="Title"/>
            </w:pPr>
            <w:r>
              <w:t>Brandon</w:t>
            </w:r>
          </w:p>
          <w:p w14:paraId="4FCADADA" w14:textId="38997E80" w:rsidR="004B4147" w:rsidRPr="004B4147" w:rsidRDefault="00783F15" w:rsidP="00A21AF8">
            <w:pPr>
              <w:pStyle w:val="Subtitle"/>
            </w:pPr>
            <w:r>
              <w:t>Phillips</w:t>
            </w:r>
          </w:p>
        </w:tc>
      </w:tr>
      <w:tr w:rsidR="00A21AF8" w:rsidRPr="004B4147" w14:paraId="0B361EE9" w14:textId="77777777" w:rsidTr="00B56C59">
        <w:tc>
          <w:tcPr>
            <w:tcW w:w="2688" w:type="dxa"/>
            <w:gridSpan w:val="2"/>
          </w:tcPr>
          <w:p w14:paraId="4CE2B68D" w14:textId="77777777" w:rsidR="00A21AF8" w:rsidRPr="004B4147" w:rsidRDefault="00A21AF8" w:rsidP="000161E1"/>
        </w:tc>
        <w:tc>
          <w:tcPr>
            <w:tcW w:w="8382" w:type="dxa"/>
            <w:gridSpan w:val="4"/>
            <w:tcBorders>
              <w:top w:val="single" w:sz="4" w:space="0" w:color="FFFFFF" w:themeColor="background1"/>
            </w:tcBorders>
          </w:tcPr>
          <w:p w14:paraId="308220EE" w14:textId="358C9DF7" w:rsidR="00A21AF8" w:rsidRPr="004B4147" w:rsidRDefault="00783F15" w:rsidP="00A21AF8">
            <w:pPr>
              <w:pStyle w:val="Jobtitle"/>
            </w:pPr>
            <w:r>
              <w:t>FULL-STACK WEB DEVELOPER</w:t>
            </w:r>
          </w:p>
        </w:tc>
      </w:tr>
      <w:tr w:rsidR="007772B1" w:rsidRPr="004B4147" w14:paraId="74988A81" w14:textId="77777777" w:rsidTr="00B56C59">
        <w:trPr>
          <w:trHeight w:val="720"/>
        </w:trPr>
        <w:tc>
          <w:tcPr>
            <w:tcW w:w="2688" w:type="dxa"/>
            <w:gridSpan w:val="2"/>
          </w:tcPr>
          <w:p w14:paraId="364C78F5" w14:textId="7A99FBA6" w:rsidR="007772B1" w:rsidRPr="004B4147" w:rsidRDefault="007772B1" w:rsidP="00A21AF8"/>
        </w:tc>
        <w:tc>
          <w:tcPr>
            <w:tcW w:w="8382" w:type="dxa"/>
            <w:gridSpan w:val="4"/>
          </w:tcPr>
          <w:p w14:paraId="2EC91E34" w14:textId="77777777" w:rsidR="007772B1" w:rsidRDefault="007772B1" w:rsidP="00A21AF8">
            <w:pPr>
              <w:pStyle w:val="Jobtitle"/>
            </w:pPr>
          </w:p>
        </w:tc>
      </w:tr>
      <w:tr w:rsidR="00783F15" w:rsidRPr="00997E86" w14:paraId="44A93F9C" w14:textId="77777777" w:rsidTr="00B56C59">
        <w:tc>
          <w:tcPr>
            <w:tcW w:w="450" w:type="dxa"/>
            <w:vAlign w:val="center"/>
          </w:tcPr>
          <w:p w14:paraId="1B0659FF" w14:textId="6A0F8C29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A23ABE" wp14:editId="725C1DBE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20415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  <w:gridSpan w:val="2"/>
            <w:vAlign w:val="center"/>
          </w:tcPr>
          <w:p w14:paraId="5DB74B19" w14:textId="2D714A3D" w:rsidR="00BF0DAF" w:rsidRPr="00B03ED5" w:rsidRDefault="00842A8D" w:rsidP="00BF0DAF">
            <w:pPr>
              <w:pStyle w:val="Contact"/>
            </w:pPr>
            <w:r>
              <w:t>406.671.6723</w:t>
            </w:r>
          </w:p>
        </w:tc>
        <w:tc>
          <w:tcPr>
            <w:tcW w:w="438" w:type="dxa"/>
          </w:tcPr>
          <w:p w14:paraId="5BC8F883" w14:textId="77777777" w:rsidR="00BF0DAF" w:rsidRPr="00997E86" w:rsidRDefault="00BF0DAF" w:rsidP="00BF0DAF"/>
        </w:tc>
        <w:tc>
          <w:tcPr>
            <w:tcW w:w="6251" w:type="dxa"/>
            <w:gridSpan w:val="2"/>
            <w:vMerge w:val="restart"/>
          </w:tcPr>
          <w:p w14:paraId="47F2B226" w14:textId="5BBA1435" w:rsidR="00BF0DAF" w:rsidRPr="00997E86" w:rsidRDefault="00783F15" w:rsidP="00BF0DAF">
            <w:pPr>
              <w:pStyle w:val="Heading1"/>
            </w:pPr>
            <w:r>
              <w:t>Objective</w:t>
            </w:r>
          </w:p>
        </w:tc>
      </w:tr>
      <w:tr w:rsidR="00783F15" w:rsidRPr="00997E86" w14:paraId="29AE8D51" w14:textId="77777777" w:rsidTr="00B56C59">
        <w:tc>
          <w:tcPr>
            <w:tcW w:w="450" w:type="dxa"/>
            <w:vAlign w:val="center"/>
          </w:tcPr>
          <w:p w14:paraId="2BFA1B6A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AD64C3D" wp14:editId="156D497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5C8B72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  <w:gridSpan w:val="2"/>
            <w:vAlign w:val="center"/>
          </w:tcPr>
          <w:p w14:paraId="34FA7FE2" w14:textId="4C50883D" w:rsidR="00BF0DAF" w:rsidRPr="00B03ED5" w:rsidRDefault="00842A8D" w:rsidP="00BF0DAF">
            <w:pPr>
              <w:pStyle w:val="Contact"/>
            </w:pPr>
            <w:r>
              <w:t>brandon.phillips976@gmail.com</w:t>
            </w:r>
          </w:p>
        </w:tc>
        <w:tc>
          <w:tcPr>
            <w:tcW w:w="438" w:type="dxa"/>
          </w:tcPr>
          <w:p w14:paraId="0908DACB" w14:textId="5F00D9B0" w:rsidR="00BF0DAF" w:rsidRPr="00997E86" w:rsidRDefault="00842A8D" w:rsidP="00BF0D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8C54C0" wp14:editId="515C8D1E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31115</wp:posOffset>
                      </wp:positionV>
                      <wp:extent cx="4404360" cy="169926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4360" cy="169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5B4382" w14:textId="22EF1985" w:rsidR="00842A8D" w:rsidRDefault="00842A8D" w:rsidP="00842A8D">
                                  <w:pPr>
                                    <w:pStyle w:val="Introduction"/>
                                  </w:pPr>
                                  <w:r w:rsidRPr="00842A8D">
                                    <w:t>Results-oriented recent graduate from the University of Washington's Full-Stack Web Development program.  Aiming to leverage practical web development experience with extensive</w:t>
                                  </w:r>
                                  <w:r w:rsidR="00B3705F">
                                    <w:t xml:space="preserve"> sales and</w:t>
                                  </w:r>
                                  <w:r w:rsidRPr="00842A8D">
                                    <w:t xml:space="preserve"> customer service experience, providing a well-rounded skill set for building web applications with a high-quality user experience.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C54C0" id="Text Box 4" o:spid="_x0000_s1030" type="#_x0000_t202" style="position:absolute;margin-left:15.3pt;margin-top:2.45pt;width:346.8pt;height:1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" fillcolor="white [3201]" stroked="f" strokeweight=".5pt">
                      <v:textbox>
                        <w:txbxContent>
                          <w:p w14:paraId="185B4382" w14:textId="22EF1985" w:rsidR="00842A8D" w:rsidRDefault="00842A8D" w:rsidP="00842A8D">
                            <w:pPr>
                              <w:pStyle w:val="Introduction"/>
                            </w:pPr>
                            <w:r w:rsidRPr="00842A8D">
                              <w:t>Results-oriented recent graduate from the University of Washington's Full-Stack Web Development program.  Aiming to leverage practical web development experience with extensive</w:t>
                            </w:r>
                            <w:r w:rsidR="00B3705F">
                              <w:t xml:space="preserve"> sales and</w:t>
                            </w:r>
                            <w:r w:rsidRPr="00842A8D">
                              <w:t xml:space="preserve"> customer service experience, providing a well-rounded skill set for building web applications with a high-quality user experience.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51" w:type="dxa"/>
            <w:gridSpan w:val="2"/>
            <w:vMerge/>
          </w:tcPr>
          <w:p w14:paraId="33BE617B" w14:textId="77777777" w:rsidR="00BF0DAF" w:rsidRPr="00997E86" w:rsidRDefault="00BF0DAF" w:rsidP="00BF0DAF"/>
        </w:tc>
      </w:tr>
      <w:tr w:rsidR="00783F15" w:rsidRPr="00CD2FD2" w14:paraId="31670265" w14:textId="77777777" w:rsidTr="00B56C59">
        <w:trPr>
          <w:trHeight w:val="432"/>
        </w:trPr>
        <w:tc>
          <w:tcPr>
            <w:tcW w:w="450" w:type="dxa"/>
            <w:vAlign w:val="center"/>
          </w:tcPr>
          <w:p w14:paraId="287029E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B92CEF1" wp14:editId="1961B479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EEAF2B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  <w:gridSpan w:val="2"/>
            <w:vAlign w:val="center"/>
          </w:tcPr>
          <w:p w14:paraId="720455B6" w14:textId="67FA1DD8" w:rsidR="00CD2FD2" w:rsidRPr="00B03ED5" w:rsidRDefault="00842A8D" w:rsidP="00CD2FD2">
            <w:pPr>
              <w:pStyle w:val="Contact"/>
            </w:pPr>
            <w:r>
              <w:t>Tacoma, WA</w:t>
            </w:r>
          </w:p>
        </w:tc>
        <w:tc>
          <w:tcPr>
            <w:tcW w:w="438" w:type="dxa"/>
          </w:tcPr>
          <w:p w14:paraId="2B591C4E" w14:textId="77777777" w:rsidR="00CD2FD2" w:rsidRPr="00997E86" w:rsidRDefault="00CD2FD2" w:rsidP="00CD2FD2"/>
        </w:tc>
        <w:tc>
          <w:tcPr>
            <w:tcW w:w="3495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49FB97A" w14:textId="6A6FD30F" w:rsidR="00CD2FD2" w:rsidRPr="00997E86" w:rsidRDefault="00CD2FD2" w:rsidP="00CD2FD2">
            <w:pPr>
              <w:pStyle w:val="Introduction"/>
            </w:pPr>
          </w:p>
        </w:tc>
        <w:tc>
          <w:tcPr>
            <w:tcW w:w="2756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E9B2854" w14:textId="21683BB8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783F15" w:rsidRPr="00997E86" w14:paraId="7D5E817A" w14:textId="77777777" w:rsidTr="00B56C59">
        <w:tc>
          <w:tcPr>
            <w:tcW w:w="450" w:type="dxa"/>
            <w:vAlign w:val="center"/>
          </w:tcPr>
          <w:p w14:paraId="57D3BB66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814E796" wp14:editId="5F80E77D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F2AEE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  <w:gridSpan w:val="2"/>
            <w:vAlign w:val="center"/>
          </w:tcPr>
          <w:p w14:paraId="70C928AB" w14:textId="77777777" w:rsidR="00CD2FD2" w:rsidRPr="00B03ED5" w:rsidRDefault="00416D56" w:rsidP="00CD2FD2">
            <w:pPr>
              <w:pStyle w:val="Contact"/>
            </w:pPr>
            <w:sdt>
              <w:sdtPr>
                <w:id w:val="1127808345"/>
                <w:placeholder>
                  <w:docPart w:val="FFE5575A185C46D5BDE29C9808F7A552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LinkedIn</w:t>
                </w:r>
              </w:sdtContent>
            </w:sdt>
          </w:p>
        </w:tc>
        <w:tc>
          <w:tcPr>
            <w:tcW w:w="438" w:type="dxa"/>
          </w:tcPr>
          <w:p w14:paraId="702A288C" w14:textId="77777777" w:rsidR="00CD2FD2" w:rsidRPr="00997E86" w:rsidRDefault="00CD2FD2" w:rsidP="00CD2FD2"/>
        </w:tc>
        <w:tc>
          <w:tcPr>
            <w:tcW w:w="3495" w:type="dxa"/>
            <w:vMerge/>
            <w:tcBorders>
              <w:bottom w:val="single" w:sz="4" w:space="0" w:color="D9D9D9" w:themeColor="background1" w:themeShade="D9"/>
            </w:tcBorders>
          </w:tcPr>
          <w:p w14:paraId="1C626997" w14:textId="77777777" w:rsidR="00CD2FD2" w:rsidRPr="00997E86" w:rsidRDefault="00CD2FD2" w:rsidP="00CD2FD2"/>
        </w:tc>
        <w:tc>
          <w:tcPr>
            <w:tcW w:w="2756" w:type="dxa"/>
            <w:vMerge/>
            <w:tcBorders>
              <w:bottom w:val="single" w:sz="4" w:space="0" w:color="D9D9D9" w:themeColor="background1" w:themeShade="D9"/>
            </w:tcBorders>
          </w:tcPr>
          <w:p w14:paraId="06797A89" w14:textId="77777777" w:rsidR="00CD2FD2" w:rsidRPr="00997E86" w:rsidRDefault="00CD2FD2" w:rsidP="00CD2FD2"/>
        </w:tc>
      </w:tr>
      <w:tr w:rsidR="00842A8D" w:rsidRPr="00997E86" w14:paraId="5D740E04" w14:textId="77777777" w:rsidTr="00B56C59">
        <w:tc>
          <w:tcPr>
            <w:tcW w:w="450" w:type="dxa"/>
            <w:vAlign w:val="center"/>
          </w:tcPr>
          <w:p w14:paraId="2D9A2FDD" w14:textId="270F8A17" w:rsidR="00842A8D" w:rsidRPr="00621B5C" w:rsidRDefault="00842A8D" w:rsidP="00842A8D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314C41" wp14:editId="39C5167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25750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  <w:gridSpan w:val="2"/>
            <w:vAlign w:val="center"/>
          </w:tcPr>
          <w:p w14:paraId="0F2B0595" w14:textId="31CF43FB" w:rsidR="00842A8D" w:rsidRPr="00B03ED5" w:rsidRDefault="00842A8D" w:rsidP="00842A8D">
            <w:pPr>
              <w:pStyle w:val="Contact"/>
            </w:pPr>
            <w:r>
              <w:t>www.brandonphillipsdev.com</w:t>
            </w:r>
          </w:p>
        </w:tc>
        <w:tc>
          <w:tcPr>
            <w:tcW w:w="438" w:type="dxa"/>
          </w:tcPr>
          <w:p w14:paraId="0081E5DF" w14:textId="77777777" w:rsidR="00842A8D" w:rsidRPr="00997E86" w:rsidRDefault="00842A8D" w:rsidP="00842A8D"/>
        </w:tc>
        <w:tc>
          <w:tcPr>
            <w:tcW w:w="3495" w:type="dxa"/>
            <w:vMerge/>
            <w:tcBorders>
              <w:bottom w:val="single" w:sz="4" w:space="0" w:color="D9D9D9" w:themeColor="background1" w:themeShade="D9"/>
            </w:tcBorders>
          </w:tcPr>
          <w:p w14:paraId="125C4D18" w14:textId="77777777" w:rsidR="00842A8D" w:rsidRPr="00997E86" w:rsidRDefault="00842A8D" w:rsidP="00842A8D"/>
        </w:tc>
        <w:tc>
          <w:tcPr>
            <w:tcW w:w="2756" w:type="dxa"/>
            <w:vMerge/>
            <w:tcBorders>
              <w:bottom w:val="single" w:sz="4" w:space="0" w:color="D9D9D9" w:themeColor="background1" w:themeShade="D9"/>
            </w:tcBorders>
          </w:tcPr>
          <w:p w14:paraId="7A064438" w14:textId="77777777" w:rsidR="00842A8D" w:rsidRPr="00997E86" w:rsidRDefault="00842A8D" w:rsidP="00842A8D"/>
        </w:tc>
      </w:tr>
      <w:tr w:rsidR="00842A8D" w:rsidRPr="00997E86" w14:paraId="3ED38678" w14:textId="77777777" w:rsidTr="00B56C59">
        <w:tc>
          <w:tcPr>
            <w:tcW w:w="450" w:type="dxa"/>
            <w:vAlign w:val="center"/>
          </w:tcPr>
          <w:p w14:paraId="484AA6D0" w14:textId="074545A5" w:rsidR="00842A8D" w:rsidRPr="00621B5C" w:rsidRDefault="00842A8D" w:rsidP="00842A8D">
            <w:pPr>
              <w:pStyle w:val="Contact"/>
            </w:pPr>
          </w:p>
        </w:tc>
        <w:tc>
          <w:tcPr>
            <w:tcW w:w="3931" w:type="dxa"/>
            <w:gridSpan w:val="2"/>
            <w:vAlign w:val="center"/>
          </w:tcPr>
          <w:p w14:paraId="72EE60F6" w14:textId="1EB7CF0D" w:rsidR="00842A8D" w:rsidRPr="00B03ED5" w:rsidRDefault="00842A8D" w:rsidP="00842A8D">
            <w:pPr>
              <w:pStyle w:val="Contact"/>
            </w:pPr>
          </w:p>
        </w:tc>
        <w:tc>
          <w:tcPr>
            <w:tcW w:w="438" w:type="dxa"/>
          </w:tcPr>
          <w:p w14:paraId="3E0AB0AF" w14:textId="77777777" w:rsidR="00842A8D" w:rsidRPr="00997E86" w:rsidRDefault="00842A8D" w:rsidP="00842A8D"/>
        </w:tc>
        <w:tc>
          <w:tcPr>
            <w:tcW w:w="3495" w:type="dxa"/>
            <w:vMerge/>
            <w:tcBorders>
              <w:bottom w:val="single" w:sz="4" w:space="0" w:color="D9D9D9" w:themeColor="background1" w:themeShade="D9"/>
            </w:tcBorders>
          </w:tcPr>
          <w:p w14:paraId="3B28F208" w14:textId="77777777" w:rsidR="00842A8D" w:rsidRPr="00997E86" w:rsidRDefault="00842A8D" w:rsidP="00842A8D"/>
        </w:tc>
        <w:tc>
          <w:tcPr>
            <w:tcW w:w="2756" w:type="dxa"/>
            <w:vMerge/>
            <w:tcBorders>
              <w:bottom w:val="single" w:sz="4" w:space="0" w:color="D9D9D9" w:themeColor="background1" w:themeShade="D9"/>
            </w:tcBorders>
          </w:tcPr>
          <w:p w14:paraId="2CD9E92F" w14:textId="77777777" w:rsidR="00842A8D" w:rsidRPr="00997E86" w:rsidRDefault="00842A8D" w:rsidP="00842A8D"/>
        </w:tc>
      </w:tr>
      <w:tr w:rsidR="00842A8D" w:rsidRPr="00997E86" w14:paraId="052C34B0" w14:textId="77777777" w:rsidTr="00B56C59">
        <w:trPr>
          <w:trHeight w:val="782"/>
        </w:trPr>
        <w:tc>
          <w:tcPr>
            <w:tcW w:w="4381" w:type="dxa"/>
            <w:gridSpan w:val="3"/>
          </w:tcPr>
          <w:p w14:paraId="53DA6DA1" w14:textId="77777777" w:rsidR="00842A8D" w:rsidRPr="00997E86" w:rsidRDefault="00842A8D" w:rsidP="00842A8D"/>
        </w:tc>
        <w:tc>
          <w:tcPr>
            <w:tcW w:w="438" w:type="dxa"/>
          </w:tcPr>
          <w:p w14:paraId="7DAC90A0" w14:textId="77777777" w:rsidR="00842A8D" w:rsidRPr="00997E86" w:rsidRDefault="00842A8D" w:rsidP="00842A8D"/>
        </w:tc>
        <w:tc>
          <w:tcPr>
            <w:tcW w:w="3495" w:type="dxa"/>
            <w:vMerge/>
            <w:tcBorders>
              <w:bottom w:val="single" w:sz="4" w:space="0" w:color="D9D9D9" w:themeColor="background1" w:themeShade="D9"/>
            </w:tcBorders>
          </w:tcPr>
          <w:p w14:paraId="603553D7" w14:textId="77777777" w:rsidR="00842A8D" w:rsidRPr="00997E86" w:rsidRDefault="00842A8D" w:rsidP="00842A8D"/>
        </w:tc>
        <w:tc>
          <w:tcPr>
            <w:tcW w:w="2756" w:type="dxa"/>
            <w:vMerge/>
            <w:tcBorders>
              <w:bottom w:val="single" w:sz="4" w:space="0" w:color="D9D9D9" w:themeColor="background1" w:themeShade="D9"/>
            </w:tcBorders>
          </w:tcPr>
          <w:p w14:paraId="78DE59E9" w14:textId="77777777" w:rsidR="00842A8D" w:rsidRPr="00997E86" w:rsidRDefault="00842A8D" w:rsidP="00842A8D"/>
        </w:tc>
      </w:tr>
      <w:tr w:rsidR="00842A8D" w:rsidRPr="00997E86" w14:paraId="0E712A95" w14:textId="77777777" w:rsidTr="00B56C59">
        <w:trPr>
          <w:trHeight w:val="288"/>
        </w:trPr>
        <w:tc>
          <w:tcPr>
            <w:tcW w:w="4381" w:type="dxa"/>
            <w:gridSpan w:val="3"/>
          </w:tcPr>
          <w:p w14:paraId="0BEDECED" w14:textId="77777777" w:rsidR="00842A8D" w:rsidRPr="00997E86" w:rsidRDefault="00842A8D" w:rsidP="00842A8D"/>
        </w:tc>
        <w:tc>
          <w:tcPr>
            <w:tcW w:w="438" w:type="dxa"/>
          </w:tcPr>
          <w:p w14:paraId="41A70149" w14:textId="77777777" w:rsidR="00842A8D" w:rsidRPr="00997E86" w:rsidRDefault="00842A8D" w:rsidP="00842A8D"/>
        </w:tc>
        <w:tc>
          <w:tcPr>
            <w:tcW w:w="3495" w:type="dxa"/>
            <w:tcBorders>
              <w:top w:val="single" w:sz="4" w:space="0" w:color="D9D9D9" w:themeColor="background1" w:themeShade="D9"/>
            </w:tcBorders>
          </w:tcPr>
          <w:p w14:paraId="3EE92868" w14:textId="77777777" w:rsidR="00842A8D" w:rsidRPr="00997E86" w:rsidRDefault="00842A8D" w:rsidP="00842A8D"/>
        </w:tc>
        <w:tc>
          <w:tcPr>
            <w:tcW w:w="2756" w:type="dxa"/>
            <w:tcBorders>
              <w:top w:val="single" w:sz="4" w:space="0" w:color="D9D9D9" w:themeColor="background1" w:themeShade="D9"/>
            </w:tcBorders>
          </w:tcPr>
          <w:p w14:paraId="11C00449" w14:textId="77777777" w:rsidR="00842A8D" w:rsidRPr="00997E86" w:rsidRDefault="00842A8D" w:rsidP="00842A8D"/>
        </w:tc>
      </w:tr>
      <w:tr w:rsidR="00842A8D" w:rsidRPr="00997E86" w14:paraId="0477F1CC" w14:textId="77777777" w:rsidTr="00B56C59">
        <w:tc>
          <w:tcPr>
            <w:tcW w:w="4381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9D43705DA2EE48A593CB5EC7DB9D7AB0"/>
              </w:placeholder>
              <w:temporary/>
              <w:showingPlcHdr/>
              <w15:appearance w15:val="hidden"/>
            </w:sdtPr>
            <w:sdtEndPr/>
            <w:sdtContent>
              <w:p w14:paraId="267B433D" w14:textId="77777777" w:rsidR="00842A8D" w:rsidRDefault="00842A8D" w:rsidP="00842A8D">
                <w:pPr>
                  <w:pStyle w:val="Heading1"/>
                </w:pPr>
                <w:r>
                  <w:t>Skills</w:t>
                </w:r>
              </w:p>
            </w:sdtContent>
          </w:sdt>
          <w:p w14:paraId="61CF3BF9" w14:textId="4C53EF4E" w:rsidR="00842A8D" w:rsidRDefault="00842A8D" w:rsidP="00842A8D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106425" wp14:editId="3DC5A207">
                      <wp:extent cx="2152098" cy="1428750"/>
                      <wp:effectExtent l="0" t="0" r="0" b="0"/>
                      <wp:docPr id="57" name="TextBox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707D8E0-47D0-4021-A9B6-EB99DCC9085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098" cy="1428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8D6D1FE" w14:textId="5FA46F97" w:rsidR="00842A8D" w:rsidRDefault="00B56C59" w:rsidP="00B56C59">
                                  <w:pPr>
                                    <w:pStyle w:val="Skill"/>
                                    <w:spacing w:line="360" w:lineRule="auto"/>
                                    <w:jc w:val="left"/>
                                  </w:pPr>
                                  <w:r>
                                    <w:t>HTML &amp; CSS</w:t>
                                  </w:r>
                                </w:p>
                                <w:p w14:paraId="4259ED04" w14:textId="068BA7D8" w:rsidR="00B56C59" w:rsidRDefault="00B56C59" w:rsidP="00B56C59">
                                  <w:pPr>
                                    <w:pStyle w:val="Skill"/>
                                    <w:spacing w:line="360" w:lineRule="auto"/>
                                    <w:jc w:val="left"/>
                                  </w:pPr>
                                  <w:r>
                                    <w:t>JavaScript &amp; jQuery</w:t>
                                  </w:r>
                                </w:p>
                                <w:p w14:paraId="36B2D094" w14:textId="77850B15" w:rsidR="00B56C59" w:rsidRDefault="00B56C59" w:rsidP="00B56C59">
                                  <w:pPr>
                                    <w:pStyle w:val="Skill"/>
                                    <w:spacing w:line="360" w:lineRule="auto"/>
                                    <w:jc w:val="left"/>
                                  </w:pPr>
                                  <w:r>
                                    <w:t>Node.js</w:t>
                                  </w:r>
                                  <w:r w:rsidR="0067077C">
                                    <w:t xml:space="preserve"> &amp; Express.js</w:t>
                                  </w:r>
                                </w:p>
                                <w:p w14:paraId="730E62EA" w14:textId="36462276" w:rsidR="00B56C59" w:rsidRDefault="00B56C59" w:rsidP="00B56C59">
                                  <w:pPr>
                                    <w:pStyle w:val="Skill"/>
                                    <w:spacing w:line="360" w:lineRule="auto"/>
                                    <w:jc w:val="left"/>
                                  </w:pPr>
                                  <w:r>
                                    <w:t>React.js</w:t>
                                  </w:r>
                                </w:p>
                                <w:p w14:paraId="47B16ED3" w14:textId="2603A0F5" w:rsidR="00B56C59" w:rsidRDefault="00B56C59" w:rsidP="00B56C59">
                                  <w:pPr>
                                    <w:pStyle w:val="Skill"/>
                                    <w:spacing w:line="360" w:lineRule="auto"/>
                                    <w:jc w:val="left"/>
                                  </w:pPr>
                                  <w:r>
                                    <w:t>MySQL &amp; NoSQL</w:t>
                                  </w:r>
                                </w:p>
                                <w:p w14:paraId="744293D8" w14:textId="225715D5" w:rsidR="00B56C59" w:rsidRDefault="00B56C59" w:rsidP="00B56C59">
                                  <w:pPr>
                                    <w:pStyle w:val="Skill"/>
                                    <w:spacing w:line="360" w:lineRule="auto"/>
                                    <w:jc w:val="left"/>
                                  </w:pPr>
                                  <w:r>
                                    <w:t>Adobe Creative Suite</w:t>
                                  </w:r>
                                </w:p>
                                <w:p w14:paraId="01ED5B48" w14:textId="460720C9" w:rsidR="00B56C59" w:rsidRPr="008E2197" w:rsidRDefault="00B56C59" w:rsidP="00B56C59">
                                  <w:pPr>
                                    <w:pStyle w:val="Skill"/>
                                    <w:spacing w:line="360" w:lineRule="auto"/>
                                    <w:jc w:val="left"/>
                                  </w:pPr>
                                  <w:r>
                                    <w:t>Problem Solving</w:t>
                                  </w:r>
                                  <w:r w:rsidR="0067077C">
                                    <w:t>n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106425" id="TextBox 55" o:spid="_x0000_s1031" type="#_x0000_t202" style="width:169.4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" filled="f" stroked="f">
                      <v:textbox inset="0,0,0,0">
                        <w:txbxContent>
                          <w:p w14:paraId="18D6D1FE" w14:textId="5FA46F97" w:rsidR="00842A8D" w:rsidRDefault="00B56C59" w:rsidP="00B56C59">
                            <w:pPr>
                              <w:pStyle w:val="Skill"/>
                              <w:spacing w:line="360" w:lineRule="auto"/>
                              <w:jc w:val="left"/>
                            </w:pPr>
                            <w:r>
                              <w:t>HTML &amp; CSS</w:t>
                            </w:r>
                          </w:p>
                          <w:p w14:paraId="4259ED04" w14:textId="068BA7D8" w:rsidR="00B56C59" w:rsidRDefault="00B56C59" w:rsidP="00B56C59">
                            <w:pPr>
                              <w:pStyle w:val="Skill"/>
                              <w:spacing w:line="360" w:lineRule="auto"/>
                              <w:jc w:val="left"/>
                            </w:pPr>
                            <w:r>
                              <w:t>JavaScript &amp; jQuery</w:t>
                            </w:r>
                          </w:p>
                          <w:p w14:paraId="36B2D094" w14:textId="77850B15" w:rsidR="00B56C59" w:rsidRDefault="00B56C59" w:rsidP="00B56C59">
                            <w:pPr>
                              <w:pStyle w:val="Skill"/>
                              <w:spacing w:line="360" w:lineRule="auto"/>
                              <w:jc w:val="left"/>
                            </w:pPr>
                            <w:r>
                              <w:t>Node.js</w:t>
                            </w:r>
                            <w:r w:rsidR="0067077C">
                              <w:t xml:space="preserve"> &amp; Express.js</w:t>
                            </w:r>
                          </w:p>
                          <w:p w14:paraId="730E62EA" w14:textId="36462276" w:rsidR="00B56C59" w:rsidRDefault="00B56C59" w:rsidP="00B56C59">
                            <w:pPr>
                              <w:pStyle w:val="Skill"/>
                              <w:spacing w:line="360" w:lineRule="auto"/>
                              <w:jc w:val="left"/>
                            </w:pPr>
                            <w:r>
                              <w:t>React.js</w:t>
                            </w:r>
                          </w:p>
                          <w:p w14:paraId="47B16ED3" w14:textId="2603A0F5" w:rsidR="00B56C59" w:rsidRDefault="00B56C59" w:rsidP="00B56C59">
                            <w:pPr>
                              <w:pStyle w:val="Skill"/>
                              <w:spacing w:line="360" w:lineRule="auto"/>
                              <w:jc w:val="left"/>
                            </w:pPr>
                            <w:r>
                              <w:t>MySQL &amp; NoSQL</w:t>
                            </w:r>
                          </w:p>
                          <w:p w14:paraId="744293D8" w14:textId="225715D5" w:rsidR="00B56C59" w:rsidRDefault="00B56C59" w:rsidP="00B56C59">
                            <w:pPr>
                              <w:pStyle w:val="Skill"/>
                              <w:spacing w:line="360" w:lineRule="auto"/>
                              <w:jc w:val="left"/>
                            </w:pPr>
                            <w:r>
                              <w:t>Adobe Creative Suite</w:t>
                            </w:r>
                          </w:p>
                          <w:p w14:paraId="01ED5B48" w14:textId="460720C9" w:rsidR="00B56C59" w:rsidRPr="008E2197" w:rsidRDefault="00B56C59" w:rsidP="00B56C59">
                            <w:pPr>
                              <w:pStyle w:val="Skill"/>
                              <w:spacing w:line="360" w:lineRule="auto"/>
                              <w:jc w:val="left"/>
                            </w:pPr>
                            <w:r>
                              <w:t>Problem Solving</w:t>
                            </w:r>
                            <w:r w:rsidR="0067077C">
                              <w:t>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sdt>
            <w:sdtPr>
              <w:id w:val="434569950"/>
              <w:placeholder>
                <w:docPart w:val="5D665398A028433E9BEDFD2DBC5877B7"/>
              </w:placeholder>
              <w:temporary/>
              <w:showingPlcHdr/>
              <w15:appearance w15:val="hidden"/>
            </w:sdtPr>
            <w:sdtEndPr/>
            <w:sdtContent>
              <w:p w14:paraId="663C9DDD" w14:textId="77777777" w:rsidR="00842A8D" w:rsidRDefault="00842A8D" w:rsidP="00842A8D">
                <w:pPr>
                  <w:pStyle w:val="Heading1"/>
                </w:pPr>
                <w:r>
                  <w:t>Education</w:t>
                </w:r>
              </w:p>
            </w:sdtContent>
          </w:sdt>
          <w:p w14:paraId="3E812265" w14:textId="4A2A153A" w:rsidR="00842A8D" w:rsidRDefault="00842A8D" w:rsidP="00842A8D">
            <w:pPr>
              <w:pStyle w:val="Heading2"/>
            </w:pPr>
            <w:r>
              <w:t xml:space="preserve">Full-Stack Web </w:t>
            </w:r>
            <w:r w:rsidR="00B3705F">
              <w:t>Development</w:t>
            </w:r>
            <w:r>
              <w:t xml:space="preserve"> Certification</w:t>
            </w:r>
          </w:p>
          <w:p w14:paraId="7B1140DF" w14:textId="0048DE0C" w:rsidR="00842A8D" w:rsidRDefault="00842A8D" w:rsidP="00842A8D">
            <w:pPr>
              <w:pStyle w:val="Heading4"/>
            </w:pPr>
            <w:r>
              <w:t>University of Washington</w:t>
            </w:r>
          </w:p>
          <w:p w14:paraId="5FF2B674" w14:textId="23BE467F" w:rsidR="00842A8D" w:rsidRDefault="00842A8D" w:rsidP="00842A8D">
            <w:r>
              <w:t>2020</w:t>
            </w:r>
          </w:p>
          <w:p w14:paraId="7D4E5B53" w14:textId="4E46DE5C" w:rsidR="00842A8D" w:rsidRDefault="00842A8D" w:rsidP="00842A8D">
            <w:pPr>
              <w:pStyle w:val="Heading2"/>
            </w:pPr>
            <w:r>
              <w:t>Business Administration</w:t>
            </w:r>
          </w:p>
          <w:p w14:paraId="42128187" w14:textId="49EC84F6" w:rsidR="00842A8D" w:rsidRDefault="00842A8D" w:rsidP="00842A8D">
            <w:pPr>
              <w:pStyle w:val="Heading4"/>
            </w:pPr>
            <w:r>
              <w:t>Montana State University</w:t>
            </w:r>
          </w:p>
          <w:p w14:paraId="63C44AB1" w14:textId="528E1E5E" w:rsidR="00842A8D" w:rsidRPr="00552F9B" w:rsidRDefault="00842A8D" w:rsidP="00842A8D">
            <w:r>
              <w:t>2018-2019</w:t>
            </w:r>
          </w:p>
        </w:tc>
        <w:tc>
          <w:tcPr>
            <w:tcW w:w="438" w:type="dxa"/>
            <w:tcBorders>
              <w:left w:val="single" w:sz="4" w:space="0" w:color="D9D9D9" w:themeColor="background1" w:themeShade="D9"/>
            </w:tcBorders>
          </w:tcPr>
          <w:p w14:paraId="7C724489" w14:textId="77777777" w:rsidR="00842A8D" w:rsidRPr="00997E86" w:rsidRDefault="00842A8D" w:rsidP="00842A8D">
            <w:pPr>
              <w:pStyle w:val="Heading1"/>
            </w:pPr>
          </w:p>
        </w:tc>
        <w:tc>
          <w:tcPr>
            <w:tcW w:w="6251" w:type="dxa"/>
            <w:gridSpan w:val="2"/>
          </w:tcPr>
          <w:sdt>
            <w:sdtPr>
              <w:id w:val="864106690"/>
              <w:placeholder>
                <w:docPart w:val="783AE169ECD84332A027D8BC97A1D729"/>
              </w:placeholder>
              <w:temporary/>
              <w:showingPlcHdr/>
              <w15:appearance w15:val="hidden"/>
            </w:sdtPr>
            <w:sdtEndPr/>
            <w:sdtContent>
              <w:p w14:paraId="46BC2C9D" w14:textId="77777777" w:rsidR="00842A8D" w:rsidRDefault="00842A8D" w:rsidP="00842A8D">
                <w:pPr>
                  <w:pStyle w:val="Heading1"/>
                </w:pPr>
                <w:r>
                  <w:t>Experience</w:t>
                </w:r>
              </w:p>
            </w:sdtContent>
          </w:sdt>
          <w:sdt>
            <w:sdtPr>
              <w:id w:val="801271752"/>
              <w:placeholder>
                <w:docPart w:val="7BF268FCBCE540D68B5F5E5EE75074A9"/>
              </w:placeholder>
              <w:temporary/>
              <w:showingPlcHdr/>
              <w15:appearance w15:val="hidden"/>
            </w:sdtPr>
            <w:sdtEndPr/>
            <w:sdtContent>
              <w:p w14:paraId="3C084BCB" w14:textId="77777777" w:rsidR="00842A8D" w:rsidRDefault="00842A8D" w:rsidP="00842A8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1472404992"/>
              <w:placeholder>
                <w:docPart w:val="82A930B1073047909FF28360699F3FAE"/>
              </w:placeholder>
              <w:temporary/>
              <w:showingPlcHdr/>
              <w15:appearance w15:val="hidden"/>
            </w:sdtPr>
            <w:sdtEndPr/>
            <w:sdtContent>
              <w:p w14:paraId="25506C89" w14:textId="77777777" w:rsidR="00842A8D" w:rsidRDefault="00842A8D" w:rsidP="00842A8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1324927805"/>
              <w:placeholder>
                <w:docPart w:val="A92BC6F9AFBE451D8960FF17E2BB884C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196089AE" w14:textId="77777777" w:rsidR="00842A8D" w:rsidRPr="00A6425D" w:rsidRDefault="00842A8D" w:rsidP="00842A8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771928052"/>
              <w:placeholder>
                <w:docPart w:val="860CA349E54A405496187D3C6095DEE8"/>
              </w:placeholder>
              <w:temporary/>
              <w:showingPlcHdr/>
              <w15:appearance w15:val="hidden"/>
            </w:sdtPr>
            <w:sdtEndPr/>
            <w:sdtContent>
              <w:p w14:paraId="278E9DBF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  <w:p w14:paraId="25467172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  <w:p w14:paraId="1A7AD9B7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-38822277"/>
              <w:placeholder>
                <w:docPart w:val="07912832C3EC49A1841CAEFCBFB91FC6"/>
              </w:placeholder>
              <w:temporary/>
              <w:showingPlcHdr/>
              <w15:appearance w15:val="hidden"/>
            </w:sdtPr>
            <w:sdtEndPr/>
            <w:sdtContent>
              <w:p w14:paraId="75FEF6E7" w14:textId="77777777" w:rsidR="00842A8D" w:rsidRDefault="00842A8D" w:rsidP="00842A8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1164126395"/>
              <w:placeholder>
                <w:docPart w:val="578481C097104D048C1A7CEFD7B6C75F"/>
              </w:placeholder>
              <w:temporary/>
              <w:showingPlcHdr/>
              <w15:appearance w15:val="hidden"/>
            </w:sdtPr>
            <w:sdtEndPr/>
            <w:sdtContent>
              <w:p w14:paraId="5152E950" w14:textId="77777777" w:rsidR="00842A8D" w:rsidRDefault="00842A8D" w:rsidP="00842A8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800615374"/>
              <w:placeholder>
                <w:docPart w:val="B1E789E47B3E4252BF3ABE37D8011700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74CD8364" w14:textId="77777777" w:rsidR="00842A8D" w:rsidRPr="00A6425D" w:rsidRDefault="00842A8D" w:rsidP="00842A8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277710736"/>
              <w:placeholder>
                <w:docPart w:val="2093607A4F17467586575405401731CC"/>
              </w:placeholder>
              <w:temporary/>
              <w:showingPlcHdr/>
              <w15:appearance w15:val="hidden"/>
            </w:sdtPr>
            <w:sdtEndPr/>
            <w:sdtContent>
              <w:p w14:paraId="0B3691A9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  <w:p w14:paraId="477EBD76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  <w:p w14:paraId="64373321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1154418323"/>
              <w:placeholder>
                <w:docPart w:val="21B1474D46DA44FDBB6C1273E4CC477E"/>
              </w:placeholder>
              <w:temporary/>
              <w:showingPlcHdr/>
              <w15:appearance w15:val="hidden"/>
            </w:sdtPr>
            <w:sdtEndPr/>
            <w:sdtContent>
              <w:p w14:paraId="34B15BF8" w14:textId="77777777" w:rsidR="00842A8D" w:rsidRDefault="00842A8D" w:rsidP="00842A8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-2122830913"/>
              <w:placeholder>
                <w:docPart w:val="9C9ECC7149C845B69F7CB714ED887B3F"/>
              </w:placeholder>
              <w:temporary/>
              <w:showingPlcHdr/>
              <w15:appearance w15:val="hidden"/>
            </w:sdtPr>
            <w:sdtEndPr/>
            <w:sdtContent>
              <w:p w14:paraId="132210EA" w14:textId="77777777" w:rsidR="00842A8D" w:rsidRDefault="00842A8D" w:rsidP="00842A8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1763364698"/>
              <w:placeholder>
                <w:docPart w:val="408B1722F10540C1AACEAF597B4C8665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1CEF8FFE" w14:textId="77777777" w:rsidR="00842A8D" w:rsidRPr="00A6425D" w:rsidRDefault="00842A8D" w:rsidP="00842A8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584139928"/>
              <w:placeholder>
                <w:docPart w:val="BF09DD446A8F4C82B722F3357FCAD981"/>
              </w:placeholder>
              <w:temporary/>
              <w:showingPlcHdr/>
              <w15:appearance w15:val="hidden"/>
            </w:sdtPr>
            <w:sdtEndPr/>
            <w:sdtContent>
              <w:p w14:paraId="2D73B27B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  <w:p w14:paraId="4A92DCCB" w14:textId="77777777" w:rsidR="00842A8D" w:rsidRDefault="00842A8D" w:rsidP="00842A8D">
                <w:pPr>
                  <w:pStyle w:val="ListBullet"/>
                </w:pPr>
                <w:r>
                  <w:t>Bulleted job description</w:t>
                </w:r>
              </w:p>
              <w:p w14:paraId="7F2D35DA" w14:textId="77777777" w:rsidR="00842A8D" w:rsidRPr="006C2DFF" w:rsidRDefault="00842A8D" w:rsidP="00842A8D">
                <w:pPr>
                  <w:pStyle w:val="ListBullet"/>
                </w:pPr>
                <w:r>
                  <w:t>Bulleted job description</w:t>
                </w:r>
              </w:p>
            </w:sdtContent>
          </w:sdt>
        </w:tc>
      </w:tr>
    </w:tbl>
    <w:p w14:paraId="0883CD7E" w14:textId="2836B84F" w:rsidR="005A20B8" w:rsidRDefault="005A20B8"/>
    <w:sectPr w:rsidR="005A20B8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DC47C" w14:textId="77777777" w:rsidR="00416D56" w:rsidRDefault="00416D56" w:rsidP="00B21D64">
      <w:pPr>
        <w:spacing w:after="0" w:line="240" w:lineRule="auto"/>
      </w:pPr>
      <w:r>
        <w:separator/>
      </w:r>
    </w:p>
  </w:endnote>
  <w:endnote w:type="continuationSeparator" w:id="0">
    <w:p w14:paraId="7CC07A39" w14:textId="77777777" w:rsidR="00416D56" w:rsidRDefault="00416D5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EE1F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9B60D" wp14:editId="5F59C1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55EA67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555F1" w14:textId="77777777" w:rsidR="00416D56" w:rsidRDefault="00416D56" w:rsidP="00B21D64">
      <w:pPr>
        <w:spacing w:after="0" w:line="240" w:lineRule="auto"/>
      </w:pPr>
      <w:r>
        <w:separator/>
      </w:r>
    </w:p>
  </w:footnote>
  <w:footnote w:type="continuationSeparator" w:id="0">
    <w:p w14:paraId="0A48A54D" w14:textId="77777777" w:rsidR="00416D56" w:rsidRDefault="00416D5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56EBB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4858B12" wp14:editId="1234E88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C06324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5"/>
    <w:rsid w:val="000161E1"/>
    <w:rsid w:val="00021303"/>
    <w:rsid w:val="000472C2"/>
    <w:rsid w:val="00107E81"/>
    <w:rsid w:val="00144072"/>
    <w:rsid w:val="0021475C"/>
    <w:rsid w:val="003C0BB5"/>
    <w:rsid w:val="004067B9"/>
    <w:rsid w:val="004103C0"/>
    <w:rsid w:val="00416D56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7077C"/>
    <w:rsid w:val="006C2DFF"/>
    <w:rsid w:val="00702E89"/>
    <w:rsid w:val="007571B5"/>
    <w:rsid w:val="007772B1"/>
    <w:rsid w:val="00783F15"/>
    <w:rsid w:val="008424CE"/>
    <w:rsid w:val="00842A8D"/>
    <w:rsid w:val="00890F1A"/>
    <w:rsid w:val="008C1009"/>
    <w:rsid w:val="008E2197"/>
    <w:rsid w:val="00997E86"/>
    <w:rsid w:val="009B7D45"/>
    <w:rsid w:val="00A21AF8"/>
    <w:rsid w:val="00A6425D"/>
    <w:rsid w:val="00A96376"/>
    <w:rsid w:val="00B03ED5"/>
    <w:rsid w:val="00B21D64"/>
    <w:rsid w:val="00B3705F"/>
    <w:rsid w:val="00B56C59"/>
    <w:rsid w:val="00B73E22"/>
    <w:rsid w:val="00BB7CE4"/>
    <w:rsid w:val="00BC33C3"/>
    <w:rsid w:val="00BC4E3B"/>
    <w:rsid w:val="00BF0DAF"/>
    <w:rsid w:val="00C05345"/>
    <w:rsid w:val="00C344AA"/>
    <w:rsid w:val="00C37B1A"/>
    <w:rsid w:val="00C777FF"/>
    <w:rsid w:val="00CD2FD2"/>
    <w:rsid w:val="00D12DFD"/>
    <w:rsid w:val="00D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32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Downloads\tf116596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E5575A185C46D5BDE29C9808F7A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6B7BB-1596-4722-9A81-2D4493F06FCC}"/>
      </w:docPartPr>
      <w:docPartBody>
        <w:p w:rsidR="00EC781F" w:rsidRDefault="00E33366">
          <w:pPr>
            <w:pStyle w:val="FFE5575A185C46D5BDE29C9808F7A552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  <w:docPart>
      <w:docPartPr>
        <w:name w:val="9D43705DA2EE48A593CB5EC7DB9D7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2A87-87E3-4FFF-8219-68E07A9D0735}"/>
      </w:docPartPr>
      <w:docPartBody>
        <w:p w:rsidR="00EC781F" w:rsidRDefault="00BF45CA" w:rsidP="00BF45CA">
          <w:pPr>
            <w:pStyle w:val="9D43705DA2EE48A593CB5EC7DB9D7AB0"/>
          </w:pPr>
          <w:r>
            <w:t>Skills</w:t>
          </w:r>
        </w:p>
      </w:docPartBody>
    </w:docPart>
    <w:docPart>
      <w:docPartPr>
        <w:name w:val="5D665398A028433E9BEDFD2DBC587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29B03-40BD-4F74-891E-8D8E36F878C6}"/>
      </w:docPartPr>
      <w:docPartBody>
        <w:p w:rsidR="00EC781F" w:rsidRDefault="00BF45CA" w:rsidP="00BF45CA">
          <w:pPr>
            <w:pStyle w:val="5D665398A028433E9BEDFD2DBC5877B7"/>
          </w:pPr>
          <w:r>
            <w:t>Education</w:t>
          </w:r>
        </w:p>
      </w:docPartBody>
    </w:docPart>
    <w:docPart>
      <w:docPartPr>
        <w:name w:val="783AE169ECD84332A027D8BC97A1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5B4F5-6815-4077-87CA-474AACF90DD5}"/>
      </w:docPartPr>
      <w:docPartBody>
        <w:p w:rsidR="00EC781F" w:rsidRDefault="00BF45CA" w:rsidP="00BF45CA">
          <w:pPr>
            <w:pStyle w:val="783AE169ECD84332A027D8BC97A1D729"/>
          </w:pPr>
          <w:r>
            <w:t>Experience</w:t>
          </w:r>
        </w:p>
      </w:docPartBody>
    </w:docPart>
    <w:docPart>
      <w:docPartPr>
        <w:name w:val="7BF268FCBCE540D68B5F5E5EE750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8314-453A-46CE-8714-39B8035F02FD}"/>
      </w:docPartPr>
      <w:docPartBody>
        <w:p w:rsidR="00EC781F" w:rsidRDefault="00BF45CA" w:rsidP="00BF45CA">
          <w:pPr>
            <w:pStyle w:val="7BF268FCBCE540D68B5F5E5EE75074A9"/>
          </w:pPr>
          <w:r>
            <w:t>Place Job Title Here</w:t>
          </w:r>
        </w:p>
      </w:docPartBody>
    </w:docPart>
    <w:docPart>
      <w:docPartPr>
        <w:name w:val="82A930B1073047909FF28360699F3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CEB4D-09F7-47DF-BA02-5681C961380A}"/>
      </w:docPartPr>
      <w:docPartBody>
        <w:p w:rsidR="00EC781F" w:rsidRDefault="00BF45CA" w:rsidP="00BF45CA">
          <w:pPr>
            <w:pStyle w:val="82A930B1073047909FF28360699F3FAE"/>
          </w:pPr>
          <w:r w:rsidRPr="004103C0">
            <w:t>Company Name / Location / Date Worked</w:t>
          </w:r>
        </w:p>
      </w:docPartBody>
    </w:docPart>
    <w:docPart>
      <w:docPartPr>
        <w:name w:val="A92BC6F9AFBE451D8960FF17E2BB8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5CE4-B37E-43CD-BD7D-8C3E4DD4C5F9}"/>
      </w:docPartPr>
      <w:docPartBody>
        <w:p w:rsidR="00EC781F" w:rsidRDefault="00BF45CA" w:rsidP="00BF45CA">
          <w:pPr>
            <w:pStyle w:val="A92BC6F9AFBE451D8960FF17E2BB884C"/>
          </w:pPr>
          <w:r w:rsidRPr="00A6425D"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860CA349E54A405496187D3C6095D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1AA1-06F1-4D3E-A441-88954394C4AF}"/>
      </w:docPartPr>
      <w:docPartBody>
        <w:p w:rsidR="00BF45CA" w:rsidRDefault="00BF45CA" w:rsidP="00A6425D">
          <w:pPr>
            <w:pStyle w:val="1226EAEDF7B247DFB5E9629658302205"/>
            <w:numPr>
              <w:ilvl w:val="0"/>
              <w:numId w:val="2"/>
            </w:numPr>
            <w:spacing w:line="288" w:lineRule="auto"/>
            <w:contextualSpacing/>
          </w:pPr>
          <w:r>
            <w:t>Bulleted job description</w:t>
          </w:r>
        </w:p>
        <w:p w:rsidR="00BF45CA" w:rsidRDefault="00BF45CA" w:rsidP="00A6425D">
          <w:pPr>
            <w:pStyle w:val="1226EAEDF7B247DFB5E9629658302205"/>
            <w:numPr>
              <w:ilvl w:val="0"/>
              <w:numId w:val="2"/>
            </w:numPr>
            <w:spacing w:line="288" w:lineRule="auto"/>
            <w:contextualSpacing/>
          </w:pPr>
          <w:r>
            <w:t>Bulleted job description</w:t>
          </w:r>
        </w:p>
        <w:p w:rsidR="00EC781F" w:rsidRDefault="00BF45CA" w:rsidP="00BF45CA">
          <w:pPr>
            <w:pStyle w:val="860CA349E54A405496187D3C6095DEE8"/>
          </w:pPr>
          <w:r>
            <w:t>Bulleted job description</w:t>
          </w:r>
        </w:p>
      </w:docPartBody>
    </w:docPart>
    <w:docPart>
      <w:docPartPr>
        <w:name w:val="07912832C3EC49A1841CAEFCBFB91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5786-D043-42AC-996D-DE84CCC84009}"/>
      </w:docPartPr>
      <w:docPartBody>
        <w:p w:rsidR="00EC781F" w:rsidRDefault="00BF45CA" w:rsidP="00BF45CA">
          <w:pPr>
            <w:pStyle w:val="07912832C3EC49A1841CAEFCBFB91FC6"/>
          </w:pPr>
          <w:r>
            <w:t>Place Job Title Here</w:t>
          </w:r>
        </w:p>
      </w:docPartBody>
    </w:docPart>
    <w:docPart>
      <w:docPartPr>
        <w:name w:val="578481C097104D048C1A7CEFD7B6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B3311-40C7-48AD-9FE5-DDDD770EAF12}"/>
      </w:docPartPr>
      <w:docPartBody>
        <w:p w:rsidR="00EC781F" w:rsidRDefault="00BF45CA" w:rsidP="00BF45CA">
          <w:pPr>
            <w:pStyle w:val="578481C097104D048C1A7CEFD7B6C75F"/>
          </w:pPr>
          <w:r w:rsidRPr="004103C0">
            <w:t>Company Name / Location / Date Worked</w:t>
          </w:r>
        </w:p>
      </w:docPartBody>
    </w:docPart>
    <w:docPart>
      <w:docPartPr>
        <w:name w:val="B1E789E47B3E4252BF3ABE37D8011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A83C7-31CA-464C-A33D-49E93DC17853}"/>
      </w:docPartPr>
      <w:docPartBody>
        <w:p w:rsidR="00EC781F" w:rsidRDefault="00BF45CA" w:rsidP="00BF45CA">
          <w:pPr>
            <w:pStyle w:val="B1E789E47B3E4252BF3ABE37D8011700"/>
          </w:pPr>
          <w:r w:rsidRPr="00A6425D"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2093607A4F1746758657540540173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1EE23-4D8F-42E8-937E-2E7F28A0512E}"/>
      </w:docPartPr>
      <w:docPartBody>
        <w:p w:rsidR="00BF45CA" w:rsidRDefault="00BF45CA" w:rsidP="00A6425D">
          <w:pPr>
            <w:pStyle w:val="1226EAEDF7B247DFB5E9629658302205"/>
            <w:numPr>
              <w:ilvl w:val="0"/>
              <w:numId w:val="2"/>
            </w:numPr>
            <w:spacing w:line="288" w:lineRule="auto"/>
            <w:contextualSpacing/>
          </w:pPr>
          <w:r>
            <w:t>Bulleted job description</w:t>
          </w:r>
        </w:p>
        <w:p w:rsidR="00BF45CA" w:rsidRDefault="00BF45CA" w:rsidP="00A6425D">
          <w:pPr>
            <w:pStyle w:val="1226EAEDF7B247DFB5E9629658302205"/>
            <w:numPr>
              <w:ilvl w:val="0"/>
              <w:numId w:val="2"/>
            </w:numPr>
            <w:spacing w:line="288" w:lineRule="auto"/>
            <w:contextualSpacing/>
          </w:pPr>
          <w:r>
            <w:t>Bulleted job description</w:t>
          </w:r>
        </w:p>
        <w:p w:rsidR="00EC781F" w:rsidRDefault="00BF45CA" w:rsidP="00BF45CA">
          <w:pPr>
            <w:pStyle w:val="2093607A4F17467586575405401731CC"/>
          </w:pPr>
          <w:r>
            <w:t>Bulleted job description</w:t>
          </w:r>
        </w:p>
      </w:docPartBody>
    </w:docPart>
    <w:docPart>
      <w:docPartPr>
        <w:name w:val="21B1474D46DA44FDBB6C1273E4CC4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279FB-46C0-4B47-B445-26E29DE38892}"/>
      </w:docPartPr>
      <w:docPartBody>
        <w:p w:rsidR="00EC781F" w:rsidRDefault="00BF45CA" w:rsidP="00BF45CA">
          <w:pPr>
            <w:pStyle w:val="21B1474D46DA44FDBB6C1273E4CC477E"/>
          </w:pPr>
          <w:r>
            <w:t>Place Job Title Here</w:t>
          </w:r>
        </w:p>
      </w:docPartBody>
    </w:docPart>
    <w:docPart>
      <w:docPartPr>
        <w:name w:val="9C9ECC7149C845B69F7CB714ED88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9CC5-9E19-4993-AA54-B911460B249E}"/>
      </w:docPartPr>
      <w:docPartBody>
        <w:p w:rsidR="00EC781F" w:rsidRDefault="00BF45CA" w:rsidP="00BF45CA">
          <w:pPr>
            <w:pStyle w:val="9C9ECC7149C845B69F7CB714ED887B3F"/>
          </w:pPr>
          <w:r w:rsidRPr="004103C0">
            <w:t>Company Name / Location / Date Worked</w:t>
          </w:r>
        </w:p>
      </w:docPartBody>
    </w:docPart>
    <w:docPart>
      <w:docPartPr>
        <w:name w:val="408B1722F10540C1AACEAF597B4C8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19D52-9BD8-4316-BFE8-698BDFE69EC8}"/>
      </w:docPartPr>
      <w:docPartBody>
        <w:p w:rsidR="00EC781F" w:rsidRDefault="00BF45CA" w:rsidP="00BF45CA">
          <w:pPr>
            <w:pStyle w:val="408B1722F10540C1AACEAF597B4C8665"/>
          </w:pPr>
          <w:r w:rsidRPr="00A6425D"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BF09DD446A8F4C82B722F3357FCA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C92F9-AFC7-42DA-B7F7-60C8DFBE830C}"/>
      </w:docPartPr>
      <w:docPartBody>
        <w:p w:rsidR="00BF45CA" w:rsidRDefault="00BF45CA" w:rsidP="00A6425D">
          <w:pPr>
            <w:pStyle w:val="1226EAEDF7B247DFB5E9629658302205"/>
            <w:numPr>
              <w:ilvl w:val="0"/>
              <w:numId w:val="2"/>
            </w:numPr>
            <w:spacing w:line="288" w:lineRule="auto"/>
            <w:contextualSpacing/>
          </w:pPr>
          <w:r>
            <w:t>Bulleted job description</w:t>
          </w:r>
        </w:p>
        <w:p w:rsidR="00BF45CA" w:rsidRDefault="00BF45CA" w:rsidP="00A6425D">
          <w:pPr>
            <w:pStyle w:val="1226EAEDF7B247DFB5E9629658302205"/>
            <w:numPr>
              <w:ilvl w:val="0"/>
              <w:numId w:val="2"/>
            </w:numPr>
            <w:spacing w:line="288" w:lineRule="auto"/>
            <w:contextualSpacing/>
          </w:pPr>
          <w:r>
            <w:t>Bulleted job description</w:t>
          </w:r>
        </w:p>
        <w:p w:rsidR="00EC781F" w:rsidRDefault="00BF45CA" w:rsidP="00BF45CA">
          <w:pPr>
            <w:pStyle w:val="BF09DD446A8F4C82B722F3357FCAD981"/>
          </w:pPr>
          <w:r>
            <w:t>Bulleted job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CA"/>
    <w:rsid w:val="000C7E19"/>
    <w:rsid w:val="00BF45CA"/>
    <w:rsid w:val="00E33366"/>
    <w:rsid w:val="00EC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5575A185C46D5BDE29C9808F7A552">
    <w:name w:val="FFE5575A185C46D5BDE29C9808F7A552"/>
  </w:style>
  <w:style w:type="paragraph" w:customStyle="1" w:styleId="1226EAEDF7B247DFB5E9629658302205">
    <w:name w:val="1226EAEDF7B247DFB5E9629658302205"/>
  </w:style>
  <w:style w:type="paragraph" w:styleId="ListBullet">
    <w:name w:val="List Bullet"/>
    <w:basedOn w:val="Normal"/>
    <w:uiPriority w:val="99"/>
    <w:qFormat/>
    <w:rsid w:val="00BF45CA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BF45CA"/>
    <w:pPr>
      <w:numPr>
        <w:numId w:val="1"/>
      </w:numPr>
    </w:pPr>
  </w:style>
  <w:style w:type="paragraph" w:customStyle="1" w:styleId="9D43705DA2EE48A593CB5EC7DB9D7AB0">
    <w:name w:val="9D43705DA2EE48A593CB5EC7DB9D7AB0"/>
    <w:rsid w:val="00BF45CA"/>
  </w:style>
  <w:style w:type="paragraph" w:customStyle="1" w:styleId="5D665398A028433E9BEDFD2DBC5877B7">
    <w:name w:val="5D665398A028433E9BEDFD2DBC5877B7"/>
    <w:rsid w:val="00BF45CA"/>
  </w:style>
  <w:style w:type="paragraph" w:customStyle="1" w:styleId="783AE169ECD84332A027D8BC97A1D729">
    <w:name w:val="783AE169ECD84332A027D8BC97A1D729"/>
    <w:rsid w:val="00BF45CA"/>
  </w:style>
  <w:style w:type="paragraph" w:customStyle="1" w:styleId="7BF268FCBCE540D68B5F5E5EE75074A9">
    <w:name w:val="7BF268FCBCE540D68B5F5E5EE75074A9"/>
    <w:rsid w:val="00BF45CA"/>
  </w:style>
  <w:style w:type="paragraph" w:customStyle="1" w:styleId="82A930B1073047909FF28360699F3FAE">
    <w:name w:val="82A930B1073047909FF28360699F3FAE"/>
    <w:rsid w:val="00BF45CA"/>
  </w:style>
  <w:style w:type="paragraph" w:customStyle="1" w:styleId="A92BC6F9AFBE451D8960FF17E2BB884C">
    <w:name w:val="A92BC6F9AFBE451D8960FF17E2BB884C"/>
    <w:rsid w:val="00BF45CA"/>
  </w:style>
  <w:style w:type="paragraph" w:customStyle="1" w:styleId="860CA349E54A405496187D3C6095DEE8">
    <w:name w:val="860CA349E54A405496187D3C6095DEE8"/>
    <w:rsid w:val="00BF45CA"/>
  </w:style>
  <w:style w:type="paragraph" w:customStyle="1" w:styleId="07912832C3EC49A1841CAEFCBFB91FC6">
    <w:name w:val="07912832C3EC49A1841CAEFCBFB91FC6"/>
    <w:rsid w:val="00BF45CA"/>
  </w:style>
  <w:style w:type="paragraph" w:customStyle="1" w:styleId="578481C097104D048C1A7CEFD7B6C75F">
    <w:name w:val="578481C097104D048C1A7CEFD7B6C75F"/>
    <w:rsid w:val="00BF45CA"/>
  </w:style>
  <w:style w:type="paragraph" w:customStyle="1" w:styleId="B1E789E47B3E4252BF3ABE37D8011700">
    <w:name w:val="B1E789E47B3E4252BF3ABE37D8011700"/>
    <w:rsid w:val="00BF45CA"/>
  </w:style>
  <w:style w:type="paragraph" w:customStyle="1" w:styleId="2093607A4F17467586575405401731CC">
    <w:name w:val="2093607A4F17467586575405401731CC"/>
    <w:rsid w:val="00BF45CA"/>
  </w:style>
  <w:style w:type="paragraph" w:customStyle="1" w:styleId="21B1474D46DA44FDBB6C1273E4CC477E">
    <w:name w:val="21B1474D46DA44FDBB6C1273E4CC477E"/>
    <w:rsid w:val="00BF45CA"/>
  </w:style>
  <w:style w:type="paragraph" w:customStyle="1" w:styleId="9C9ECC7149C845B69F7CB714ED887B3F">
    <w:name w:val="9C9ECC7149C845B69F7CB714ED887B3F"/>
    <w:rsid w:val="00BF45CA"/>
  </w:style>
  <w:style w:type="paragraph" w:customStyle="1" w:styleId="408B1722F10540C1AACEAF597B4C8665">
    <w:name w:val="408B1722F10540C1AACEAF597B4C8665"/>
    <w:rsid w:val="00BF45CA"/>
  </w:style>
  <w:style w:type="paragraph" w:customStyle="1" w:styleId="BF09DD446A8F4C82B722F3357FCAD981">
    <w:name w:val="BF09DD446A8F4C82B722F3357FCAD981"/>
    <w:rsid w:val="00BF4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tf11659642_win32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2020-12-06T01:29:00Z</dcterms:created>
  <dcterms:modified xsi:type="dcterms:W3CDTF">2021-02-05T03:21:00Z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